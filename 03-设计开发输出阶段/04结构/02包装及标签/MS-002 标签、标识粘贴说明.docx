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</w:tcPr>
          <w:p>
            <w:pPr>
              <w:adjustRightInd/>
              <w:snapToGrid/>
              <w:spacing w:before="0" w:beforeLines="-2147483648" w:after="0" w:afterLines="-2147483648"/>
              <w:ind w:firstLine="0" w:firstLineChars="0"/>
              <w:rPr>
                <w:rFonts w:ascii="宋体" w:hAnsi="宋体" w:eastAsia="宋体" w:cs="宋体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</w:rPr>
              <w:t xml:space="preserve">            </w:t>
            </w: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exact"/>
              <w:ind w:firstLine="0" w:firstLineChars="0"/>
              <w:jc w:val="righ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rPr>
                <w:rFonts w:hint="default" w:ascii="Calibri" w:hAnsi="Calibri" w:eastAsia="宋体" w:cs="Times New Roman"/>
                <w:color w:val="FF0000"/>
                <w:sz w:val="24"/>
                <w:u w:val="singl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</w:rPr>
              <w:t>MS-002.40W0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lang w:val="en-US" w:eastAsia="zh-CN"/>
              </w:rPr>
              <w:t>07</w:t>
            </w:r>
          </w:p>
        </w:tc>
        <w:tc>
          <w:tcPr>
            <w:tcW w:w="240" w:type="dxa"/>
            <w:tcBorders>
              <w:left w:val="nil"/>
            </w:tcBorders>
          </w:tcPr>
          <w:p>
            <w:pPr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</w:tcPr>
          <w:p>
            <w:pPr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exact"/>
              <w:ind w:firstLine="0" w:firstLineChars="0"/>
              <w:jc w:val="right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rPr>
                <w:rFonts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rPr>
                <w:rFonts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</w:tcPr>
          <w:p>
            <w:pPr>
              <w:adjustRightInd/>
              <w:snapToGrid/>
              <w:spacing w:before="0" w:beforeLines="-2147483648" w:after="120" w:afterLines="-2147483648"/>
              <w:ind w:left="1470" w:leftChars="700" w:right="1470" w:rightChars="700" w:firstLine="0" w:firstLineChars="0"/>
              <w:rPr>
                <w:rFonts w:ascii="Calibri" w:hAnsi="Calibri" w:eastAsia="宋体" w:cs="Times New Roman"/>
                <w:sz w:val="24"/>
              </w:rPr>
            </w:pPr>
          </w:p>
        </w:tc>
        <w:tc>
          <w:tcPr>
            <w:tcW w:w="4155" w:type="dxa"/>
            <w:gridSpan w:val="3"/>
          </w:tcPr>
          <w:p>
            <w:pPr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>
            <w:pPr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宋体" w:hAnsi="宋体" w:eastAsia="宋体" w:cs="宋体"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sz w:val="52"/>
                <w:szCs w:val="52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宋体" w:hAnsi="宋体" w:eastAsia="宋体" w:cs="宋体"/>
                <w:color w:val="A5A5A5" w:themeColor="accent3"/>
                <w:sz w:val="28"/>
                <w:szCs w:val="28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宋体" w:hAnsi="宋体" w:cs="宋体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52"/>
                <w:szCs w:val="52"/>
                <w:lang w:val="en-US" w:eastAsia="zh-CN"/>
              </w:rPr>
              <w:t>标签、标识粘贴说明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lef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lef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left"/>
              <w:rPr>
                <w:rFonts w:hint="eastAsia" w:ascii="Times New Roman" w:hAnsi="Times New Roman" w:cs="Times New Roman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sz w:val="32"/>
                <w:szCs w:val="32"/>
                <w:lang w:val="en-US" w:eastAsia="zh-CN"/>
              </w:rPr>
              <w:t>陈侠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center"/>
              <w:rPr>
                <w:rFonts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lef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left"/>
              <w:rPr>
                <w:rFonts w:hint="eastAsia" w:ascii="Times New Roman" w:hAnsi="Times New Roman" w:cs="Times New Roman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sz w:val="32"/>
                <w:szCs w:val="32"/>
                <w:lang w:val="en-US" w:eastAsia="zh-CN"/>
              </w:rPr>
              <w:t>XX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center"/>
              <w:rPr>
                <w:rFonts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lef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center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left"/>
              <w:rPr>
                <w:rFonts w:hint="eastAsia" w:ascii="Times New Roman" w:hAnsi="Times New Roman" w:cs="Times New Roman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sz w:val="32"/>
                <w:szCs w:val="32"/>
                <w:lang w:val="en-US" w:eastAsia="zh-CN"/>
              </w:rPr>
              <w:t>XX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/>
              <w:snapToGrid/>
              <w:spacing w:before="190" w:beforeLines="50" w:after="190" w:afterLines="50"/>
              <w:ind w:firstLine="0" w:firstLineChars="0"/>
              <w:jc w:val="center"/>
              <w:rPr>
                <w:rFonts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</w:tcPr>
          <w:p>
            <w:pPr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>
            <w:pPr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>
            <w:pPr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adjustRightInd/>
        <w:snapToGrid/>
        <w:spacing w:before="0" w:beforeLines="-2147483648" w:after="0" w:afterLines="-2147483648"/>
        <w:ind w:firstLine="0" w:firstLineChars="0"/>
        <w:jc w:val="center"/>
        <w:rPr>
          <w:rFonts w:ascii="Times New Roman" w:hAnsi="Times New Roman" w:eastAsia="宋体" w:cs="Times New Roman"/>
          <w:sz w:val="24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jc w:val="center"/>
        <w:rPr>
          <w:rFonts w:eastAsia="宋体" w:asciiTheme="minorHAnsi" w:hAnsiTheme="minorHAnsi" w:cstheme="minorBidi"/>
          <w:b/>
          <w:bCs/>
          <w:sz w:val="24"/>
        </w:rPr>
      </w:pPr>
      <w:r>
        <w:rPr>
          <w:rFonts w:hint="eastAsia" w:eastAsia="宋体" w:asciiTheme="minorHAnsi" w:hAnsiTheme="minorHAnsi" w:cstheme="minorBidi"/>
          <w:b/>
          <w:bCs/>
          <w:sz w:val="24"/>
        </w:rPr>
        <w:t>文档修订履历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862"/>
        <w:gridCol w:w="392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4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4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4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4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4"/>
                <w:szCs w:val="21"/>
              </w:rPr>
              <w:t>202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4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4"/>
                <w:szCs w:val="21"/>
              </w:rPr>
              <w:t>.xx.xx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4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bCs/>
                <w:sz w:val="24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1"/>
                <w:lang w:val="en-US" w:eastAsia="zh-CN"/>
              </w:rPr>
              <w:t>陈侠</w:t>
            </w:r>
            <w:bookmarkStart w:id="12" w:name="_GoBack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  <w:szCs w:val="21"/>
              </w:rPr>
            </w:pPr>
          </w:p>
        </w:tc>
      </w:tr>
    </w:tbl>
    <w:p>
      <w:pPr>
        <w:adjustRightInd/>
        <w:snapToGrid/>
        <w:spacing w:before="0" w:beforeLines="-2147483648" w:after="0" w:afterLines="-2147483648"/>
        <w:ind w:firstLine="0" w:firstLineChars="0"/>
        <w:rPr>
          <w:rFonts w:ascii="Times New Roman" w:hAnsi="Times New Roman" w:eastAsia="宋体" w:cs="Times New Roman"/>
          <w:sz w:val="32"/>
          <w:szCs w:val="40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ascii="Times New Roman" w:hAnsi="Times New Roman" w:eastAsia="宋体" w:cs="Times New Roman"/>
          <w:sz w:val="32"/>
          <w:szCs w:val="40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ascii="Times New Roman" w:hAnsi="Times New Roman" w:eastAsia="宋体" w:cs="Times New Roman"/>
          <w:sz w:val="32"/>
          <w:szCs w:val="40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ascii="Times New Roman" w:hAnsi="Times New Roman" w:eastAsia="宋体" w:cs="Times New Roman"/>
          <w:sz w:val="32"/>
          <w:szCs w:val="40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ascii="Times New Roman" w:hAnsi="Times New Roman" w:eastAsia="宋体" w:cs="Times New Roman"/>
          <w:sz w:val="32"/>
          <w:szCs w:val="40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ascii="Times New Roman" w:hAnsi="Times New Roman" w:eastAsia="宋体" w:cs="Times New Roman"/>
          <w:sz w:val="32"/>
          <w:szCs w:val="40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ascii="Times New Roman" w:hAnsi="Times New Roman" w:eastAsia="宋体" w:cs="Times New Roman"/>
          <w:sz w:val="32"/>
          <w:szCs w:val="40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ascii="Times New Roman" w:hAnsi="Times New Roman" w:eastAsia="宋体" w:cs="Times New Roman"/>
          <w:sz w:val="32"/>
          <w:szCs w:val="40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eastAsia="宋体" w:asciiTheme="minorHAnsi" w:hAnsiTheme="minorHAnsi" w:cstheme="minorBidi"/>
          <w:b/>
          <w:bCs/>
          <w:sz w:val="24"/>
        </w:rPr>
      </w:pPr>
      <w:r>
        <w:rPr>
          <w:rFonts w:hint="eastAsia" w:eastAsia="宋体" w:asciiTheme="minorHAnsi" w:hAnsiTheme="minorHAnsi" w:cstheme="minorBidi"/>
          <w:b/>
          <w:bCs/>
          <w:sz w:val="24"/>
        </w:rPr>
        <w:t>保密条款</w:t>
      </w:r>
    </w:p>
    <w:p>
      <w:pPr>
        <w:spacing w:before="156" w:after="156" w:line="240" w:lineRule="auto"/>
        <w:ind w:firstLine="0" w:firstLineChars="0"/>
        <w:rPr>
          <w:rFonts w:ascii="宋体" w:hAnsi="宋体" w:eastAsia="宋体" w:cs="宋体"/>
          <w:b/>
          <w:kern w:val="0"/>
          <w:szCs w:val="21"/>
        </w:rPr>
      </w:pPr>
      <w:r>
        <w:rPr>
          <w:rFonts w:hint="eastAsia" w:eastAsia="宋体" w:asciiTheme="minorHAnsi" w:hAnsiTheme="minorHAnsi" w:cstheme="minorBidi"/>
          <w:iCs/>
          <w:sz w:val="24"/>
        </w:rPr>
        <w:t>文档仅限产品（项目）组内流转，违者负相应法律责任。</w: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  <w:ind w:firstLine="422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Lines="0" w:afterLines="0"/>
        <w:ind w:firstLine="723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4"/>
        <w:tabs>
          <w:tab w:val="left" w:pos="840"/>
          <w:tab w:val="right" w:leader="dot" w:pos="8296"/>
        </w:tabs>
        <w:spacing w:before="156" w:after="156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fldChar w:fldCharType="begin"/>
      </w:r>
      <w:r>
        <w:instrText xml:space="preserve"> HYPERLINK \l "_Toc138255793" </w:instrText>
      </w:r>
      <w:r>
        <w:fldChar w:fldCharType="separate"/>
      </w:r>
      <w:r>
        <w:rPr>
          <w:rStyle w:val="34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</w:rPr>
        <w:t>标签粘贴位置</w:t>
      </w:r>
      <w:r>
        <w:tab/>
      </w:r>
      <w:r>
        <w:fldChar w:fldCharType="begin"/>
      </w:r>
      <w:r>
        <w:instrText xml:space="preserve"> PAGEREF _Toc138255793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296"/>
        </w:tabs>
        <w:spacing w:before="156" w:after="156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"_Toc138255794" </w:instrText>
      </w:r>
      <w:r>
        <w:fldChar w:fldCharType="separate"/>
      </w:r>
      <w:r>
        <w:rPr>
          <w:rStyle w:val="34"/>
        </w:rPr>
        <w:t>1.1.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</w:rPr>
        <w:t>导航台车</w:t>
      </w:r>
      <w:r>
        <w:tab/>
      </w:r>
      <w:r>
        <w:fldChar w:fldCharType="begin"/>
      </w:r>
      <w:r>
        <w:instrText xml:space="preserve"> PAGEREF _Toc138255794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left" w:pos="2100"/>
          <w:tab w:val="right" w:leader="dot" w:pos="8296"/>
        </w:tabs>
        <w:spacing w:before="156" w:after="156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"_Toc138255795" </w:instrText>
      </w:r>
      <w:r>
        <w:fldChar w:fldCharType="separate"/>
      </w:r>
      <w:r>
        <w:rPr>
          <w:rStyle w:val="34"/>
        </w:rPr>
        <w:t>1.1.1.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</w:rPr>
        <w:t>标签粘贴位置</w:t>
      </w:r>
      <w:r>
        <w:tab/>
      </w:r>
      <w:r>
        <w:fldChar w:fldCharType="begin"/>
      </w:r>
      <w:r>
        <w:instrText xml:space="preserve"> PAGEREF _Toc138255795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left" w:pos="2100"/>
          <w:tab w:val="right" w:leader="dot" w:pos="8296"/>
        </w:tabs>
        <w:spacing w:before="156" w:after="156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"_Toc138255796" </w:instrText>
      </w:r>
      <w:r>
        <w:fldChar w:fldCharType="separate"/>
      </w:r>
      <w:r>
        <w:rPr>
          <w:rStyle w:val="34"/>
        </w:rPr>
        <w:t>1.1.2.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</w:rPr>
        <w:t>标识粘贴位置</w:t>
      </w:r>
      <w:r>
        <w:tab/>
      </w:r>
      <w:r>
        <w:fldChar w:fldCharType="begin"/>
      </w:r>
      <w:r>
        <w:instrText xml:space="preserve"> PAGEREF _Toc138255796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296"/>
        </w:tabs>
        <w:spacing w:before="156" w:after="156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"_Toc138255797" </w:instrText>
      </w:r>
      <w:r>
        <w:fldChar w:fldCharType="separate"/>
      </w:r>
      <w:r>
        <w:rPr>
          <w:rStyle w:val="34"/>
        </w:rPr>
        <w:t>1.2.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</w:rPr>
        <w:t>执行台车</w:t>
      </w:r>
      <w:r>
        <w:tab/>
      </w:r>
      <w:r>
        <w:fldChar w:fldCharType="begin"/>
      </w:r>
      <w:r>
        <w:instrText xml:space="preserve"> PAGEREF _Toc138255797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left" w:pos="2100"/>
          <w:tab w:val="right" w:leader="dot" w:pos="8296"/>
        </w:tabs>
        <w:spacing w:before="156" w:after="156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"_Toc138255798" </w:instrText>
      </w:r>
      <w:r>
        <w:fldChar w:fldCharType="separate"/>
      </w:r>
      <w:r>
        <w:rPr>
          <w:rStyle w:val="34"/>
        </w:rPr>
        <w:t>1.2.1.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</w:rPr>
        <w:t>标签粘贴位置</w:t>
      </w:r>
      <w:r>
        <w:tab/>
      </w:r>
      <w:r>
        <w:fldChar w:fldCharType="begin"/>
      </w:r>
      <w:r>
        <w:instrText xml:space="preserve"> PAGEREF _Toc138255798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left" w:pos="2100"/>
          <w:tab w:val="right" w:leader="dot" w:pos="8296"/>
        </w:tabs>
        <w:spacing w:before="156" w:after="156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"_Toc138255799" </w:instrText>
      </w:r>
      <w:r>
        <w:fldChar w:fldCharType="separate"/>
      </w:r>
      <w:r>
        <w:rPr>
          <w:rStyle w:val="34"/>
        </w:rPr>
        <w:t>1.2.2.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</w:rPr>
        <w:t>标识粘贴位置</w:t>
      </w:r>
      <w:r>
        <w:tab/>
      </w:r>
      <w:r>
        <w:fldChar w:fldCharType="begin"/>
      </w:r>
      <w:r>
        <w:instrText xml:space="preserve"> PAGEREF _Toc138255799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296"/>
        </w:tabs>
        <w:spacing w:before="156" w:after="156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"_Toc138255800" </w:instrText>
      </w:r>
      <w:r>
        <w:fldChar w:fldCharType="separate"/>
      </w:r>
      <w:r>
        <w:rPr>
          <w:rStyle w:val="34"/>
        </w:rPr>
        <w:t>1.3.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</w:rPr>
        <w:t>操作台车</w:t>
      </w:r>
      <w:r>
        <w:tab/>
      </w:r>
      <w:r>
        <w:fldChar w:fldCharType="begin"/>
      </w:r>
      <w:r>
        <w:instrText xml:space="preserve"> PAGEREF _Toc138255800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left" w:pos="2100"/>
          <w:tab w:val="right" w:leader="dot" w:pos="8296"/>
        </w:tabs>
        <w:spacing w:before="156" w:after="156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"_Toc138255801" </w:instrText>
      </w:r>
      <w:r>
        <w:fldChar w:fldCharType="separate"/>
      </w:r>
      <w:r>
        <w:rPr>
          <w:rStyle w:val="34"/>
        </w:rPr>
        <w:t>1.3.1.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</w:rPr>
        <w:t>标签粘贴位置</w:t>
      </w:r>
      <w:r>
        <w:tab/>
      </w:r>
      <w:r>
        <w:fldChar w:fldCharType="begin"/>
      </w:r>
      <w:r>
        <w:instrText xml:space="preserve"> PAGEREF _Toc138255801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left" w:pos="2100"/>
          <w:tab w:val="right" w:leader="dot" w:pos="8296"/>
        </w:tabs>
        <w:spacing w:before="156" w:after="156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"_Toc138255802" </w:instrText>
      </w:r>
      <w:r>
        <w:fldChar w:fldCharType="separate"/>
      </w:r>
      <w:r>
        <w:rPr>
          <w:rStyle w:val="34"/>
        </w:rPr>
        <w:t>1.3.2.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</w:rPr>
        <w:t>标识粘贴位置</w:t>
      </w:r>
      <w:r>
        <w:tab/>
      </w:r>
      <w:r>
        <w:fldChar w:fldCharType="begin"/>
      </w:r>
      <w:r>
        <w:instrText xml:space="preserve"> PAGEREF _Toc138255802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left" w:pos="840"/>
          <w:tab w:val="right" w:leader="dot" w:pos="8296"/>
        </w:tabs>
        <w:spacing w:before="156" w:after="156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"_Toc138255803" </w:instrText>
      </w:r>
      <w:r>
        <w:fldChar w:fldCharType="separate"/>
      </w:r>
      <w:r>
        <w:rPr>
          <w:rStyle w:val="34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</w:rPr>
        <w:t>标签、标识粘贴要求</w:t>
      </w:r>
      <w:r>
        <w:tab/>
      </w:r>
      <w:r>
        <w:fldChar w:fldCharType="begin"/>
      </w:r>
      <w:r>
        <w:instrText xml:space="preserve"> PAGEREF _Toc138255803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4"/>
        <w:tabs>
          <w:tab w:val="left" w:pos="840"/>
          <w:tab w:val="right" w:leader="dot" w:pos="8296"/>
        </w:tabs>
        <w:spacing w:before="156" w:after="156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"_Toc138255804" </w:instrText>
      </w:r>
      <w:r>
        <w:fldChar w:fldCharType="separate"/>
      </w:r>
      <w:r>
        <w:rPr>
          <w:rStyle w:val="34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</w:rPr>
        <w:t>标签、标识材质要求</w:t>
      </w:r>
      <w:r>
        <w:tab/>
      </w:r>
      <w:r>
        <w:fldChar w:fldCharType="begin"/>
      </w:r>
      <w:r>
        <w:instrText xml:space="preserve"> PAGEREF _Toc138255804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spacing w:before="156" w:after="156"/>
        <w:sectPr>
          <w:headerReference r:id="rId7" w:type="first"/>
          <w:headerReference r:id="rId5" w:type="default"/>
          <w:footerReference r:id="rId8" w:type="default"/>
          <w:headerReference r:id="rId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3"/>
        <w:spacing w:before="312" w:after="312"/>
      </w:pPr>
      <w:bookmarkStart w:id="0" w:name="_Toc138255793"/>
      <w:r>
        <w:rPr>
          <w:rFonts w:hint="eastAsia"/>
        </w:rPr>
        <w:t>标签粘贴位置</w:t>
      </w:r>
      <w:bookmarkEnd w:id="0"/>
    </w:p>
    <w:p>
      <w:pPr>
        <w:pStyle w:val="5"/>
        <w:spacing w:before="156" w:after="156"/>
      </w:pPr>
      <w:bookmarkStart w:id="1" w:name="_Toc138255794"/>
      <w:r>
        <w:rPr>
          <w:rFonts w:hint="eastAsia"/>
        </w:rPr>
        <w:t>导航台车</w:t>
      </w:r>
      <w:bookmarkEnd w:id="1"/>
    </w:p>
    <w:p>
      <w:pPr>
        <w:pStyle w:val="6"/>
        <w:spacing w:before="156" w:after="156"/>
      </w:pPr>
      <w:bookmarkStart w:id="2" w:name="_Toc138255795"/>
      <w:r>
        <w:rPr>
          <w:rFonts w:hint="eastAsia"/>
        </w:rPr>
        <w:t>标签粘贴位置</w:t>
      </w:r>
      <w:bookmarkEnd w:id="2"/>
    </w:p>
    <w:tbl>
      <w:tblPr>
        <w:tblStyle w:val="30"/>
        <w:tblW w:w="1115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4636"/>
        <w:gridCol w:w="48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4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标签</w:t>
            </w:r>
          </w:p>
        </w:tc>
        <w:tc>
          <w:tcPr>
            <w:tcW w:w="4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6" w:hRule="atLeast"/>
          <w:jc w:val="center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4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drawing>
                <wp:inline distT="0" distB="0" distL="0" distR="0">
                  <wp:extent cx="2806700" cy="2091690"/>
                  <wp:effectExtent l="0" t="0" r="0" b="3810"/>
                  <wp:docPr id="461" name="图片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" name="图片 46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209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="156" w:after="156"/>
              <w:ind w:firstLine="44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>
      <w:pPr>
        <w:pStyle w:val="6"/>
        <w:spacing w:before="156" w:after="156"/>
      </w:pPr>
      <w:bookmarkStart w:id="3" w:name="_Toc138255796"/>
      <w:r>
        <w:rPr>
          <w:rFonts w:hint="eastAsia"/>
        </w:rPr>
        <w:t>标识粘贴位置</w:t>
      </w:r>
      <w:bookmarkEnd w:id="3"/>
    </w:p>
    <w:tbl>
      <w:tblPr>
        <w:tblStyle w:val="30"/>
        <w:tblW w:w="1123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2965"/>
        <w:gridCol w:w="1435"/>
        <w:gridCol w:w="57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标识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说明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6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drawing>
                <wp:inline distT="0" distB="0" distL="0" distR="0">
                  <wp:extent cx="1682115" cy="509270"/>
                  <wp:effectExtent l="0" t="0" r="0" b="50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481" cy="53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显示器左右旋30°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5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drawing>
                <wp:inline distT="0" distB="0" distL="0" distR="0">
                  <wp:extent cx="1504315" cy="504190"/>
                  <wp:effectExtent l="0" t="0" r="635" b="0"/>
                  <wp:docPr id="478" name="图片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图片 47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762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双目相机左右旋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295275" cy="314325"/>
                  <wp:effectExtent l="0" t="0" r="9525" b="9525"/>
                  <wp:docPr id="12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保护接地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314325" cy="314325"/>
                  <wp:effectExtent l="0" t="0" r="9525" b="9525"/>
                  <wp:docPr id="14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火线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314325" cy="314325"/>
                  <wp:effectExtent l="0" t="0" r="9525" b="9525"/>
                  <wp:docPr id="15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零线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6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drawing>
                <wp:inline distT="0" distB="0" distL="0" distR="0">
                  <wp:extent cx="1745615" cy="823595"/>
                  <wp:effectExtent l="0" t="0" r="698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显示器适配器信息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显示器适配器安装支架上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drawing>
                <wp:inline distT="0" distB="0" distL="0" distR="0">
                  <wp:extent cx="1745615" cy="435610"/>
                  <wp:effectExtent l="0" t="0" r="6985" b="2540"/>
                  <wp:docPr id="448" name="图片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图片 44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导航台车-显示器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  <w:p>
            <w:pPr>
              <w:widowControl/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备注：标签需盖住所有按键（不能盖住指示灯）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1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drawing>
                <wp:inline distT="0" distB="0" distL="0" distR="0">
                  <wp:extent cx="1745615" cy="596900"/>
                  <wp:effectExtent l="0" t="0" r="6985" b="0"/>
                  <wp:docPr id="449" name="图片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图片 44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导航台车-显示器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  <w:p>
            <w:pPr>
              <w:widowControl/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备注：贴标签时，需将原有全部标签撕下，并对撕下处进行处理，保证粘贴新标签时完好无损。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1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</w:pPr>
            <w:r>
              <w:drawing>
                <wp:inline distT="0" distB="0" distL="0" distR="0">
                  <wp:extent cx="1745615" cy="681990"/>
                  <wp:effectExtent l="0" t="0" r="6985" b="3810"/>
                  <wp:docPr id="479" name="图片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" name="图片 47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鼠标收纳壳最大悬挂重量440g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1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</w:pPr>
            <w:r>
              <w:drawing>
                <wp:inline distT="0" distB="0" distL="0" distR="0">
                  <wp:extent cx="1745615" cy="681990"/>
                  <wp:effectExtent l="0" t="0" r="6985" b="381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/>
              </w:rPr>
            </w:pPr>
            <w:r>
              <w:drawing>
                <wp:inline distT="0" distB="0" distL="0" distR="0">
                  <wp:extent cx="1745615" cy="646430"/>
                  <wp:effectExtent l="0" t="0" r="6985" b="127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显示器支架最大悬挂重量29.2kg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1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</w:pPr>
            <w:r>
              <w:drawing>
                <wp:inline distT="0" distB="0" distL="0" distR="0">
                  <wp:extent cx="1745615" cy="859790"/>
                  <wp:effectExtent l="0" t="0" r="6985" b="0"/>
                  <wp:docPr id="450" name="图片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图片 45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工作站适配器信息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1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</w:pPr>
            <w:r>
              <w:drawing>
                <wp:inline distT="0" distB="0" distL="0" distR="0">
                  <wp:extent cx="1745615" cy="880745"/>
                  <wp:effectExtent l="0" t="0" r="6985" b="0"/>
                  <wp:docPr id="451" name="图片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" name="图片 45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双目相机适配器信息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1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</w:pPr>
            <w:r>
              <w:drawing>
                <wp:inline distT="0" distB="0" distL="0" distR="0">
                  <wp:extent cx="1745615" cy="405130"/>
                  <wp:effectExtent l="0" t="0" r="6985" b="0"/>
                  <wp:docPr id="452" name="图片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图片 45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双目相机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1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</w:pPr>
            <w:r>
              <w:drawing>
                <wp:inline distT="0" distB="0" distL="0" distR="0">
                  <wp:extent cx="1745615" cy="894715"/>
                  <wp:effectExtent l="0" t="0" r="6985" b="635"/>
                  <wp:docPr id="453" name="图片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图片 45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PS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1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</w:pPr>
            <w:r>
              <w:drawing>
                <wp:inline distT="0" distB="0" distL="0" distR="0">
                  <wp:extent cx="904240" cy="970915"/>
                  <wp:effectExtent l="0" t="0" r="0" b="635"/>
                  <wp:docPr id="454" name="图片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图片 45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62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1" w:hRule="atLeast"/>
          <w:jc w:val="center"/>
        </w:trPr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</w:pPr>
            <w:r>
              <w:drawing>
                <wp:inline distT="0" distB="0" distL="0" distR="0">
                  <wp:extent cx="1745615" cy="440055"/>
                  <wp:effectExtent l="0" t="0" r="6985" b="0"/>
                  <wp:docPr id="455" name="图片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图片 45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</w:tbl>
    <w:p>
      <w:pPr>
        <w:pStyle w:val="5"/>
        <w:spacing w:before="156" w:after="156"/>
      </w:pPr>
      <w:bookmarkStart w:id="4" w:name="_Toc138255797"/>
      <w:r>
        <w:rPr>
          <w:rFonts w:hint="eastAsia"/>
        </w:rPr>
        <w:t>执行台车</w:t>
      </w:r>
      <w:bookmarkEnd w:id="4"/>
    </w:p>
    <w:p>
      <w:pPr>
        <w:pStyle w:val="6"/>
        <w:spacing w:before="156" w:after="156"/>
      </w:pPr>
      <w:bookmarkStart w:id="5" w:name="_Toc138255798"/>
      <w:r>
        <w:rPr>
          <w:rFonts w:hint="eastAsia"/>
        </w:rPr>
        <w:t>标签粘贴位置</w:t>
      </w:r>
      <w:bookmarkEnd w:id="5"/>
    </w:p>
    <w:tbl>
      <w:tblPr>
        <w:tblStyle w:val="30"/>
        <w:tblW w:w="1113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4053"/>
        <w:gridCol w:w="52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  <w:jc w:val="center"/>
        </w:trPr>
        <w:tc>
          <w:tcPr>
            <w:tcW w:w="1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标签</w:t>
            </w:r>
          </w:p>
        </w:tc>
        <w:tc>
          <w:tcPr>
            <w:tcW w:w="5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8" w:hRule="atLeast"/>
          <w:jc w:val="center"/>
        </w:trPr>
        <w:tc>
          <w:tcPr>
            <w:tcW w:w="1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drawing>
                <wp:inline distT="0" distB="0" distL="0" distR="0">
                  <wp:extent cx="2436495" cy="1788795"/>
                  <wp:effectExtent l="0" t="0" r="1905" b="1905"/>
                  <wp:docPr id="462" name="图片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图片 46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495" cy="178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>
      <w:pPr>
        <w:pStyle w:val="6"/>
        <w:numPr>
          <w:ilvl w:val="2"/>
          <w:numId w:val="0"/>
        </w:numPr>
        <w:spacing w:before="156" w:after="156"/>
      </w:pPr>
    </w:p>
    <w:p>
      <w:pPr>
        <w:spacing w:before="156" w:after="156"/>
      </w:pPr>
    </w:p>
    <w:p>
      <w:pPr>
        <w:pStyle w:val="6"/>
        <w:spacing w:before="156" w:after="156"/>
      </w:pPr>
      <w:bookmarkStart w:id="6" w:name="_Toc138255799"/>
      <w:r>
        <w:rPr>
          <w:rFonts w:hint="eastAsia"/>
        </w:rPr>
        <w:t>标识粘贴位置</w:t>
      </w:r>
      <w:bookmarkEnd w:id="6"/>
    </w:p>
    <w:tbl>
      <w:tblPr>
        <w:tblStyle w:val="30"/>
        <w:tblW w:w="1095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484"/>
        <w:gridCol w:w="2263"/>
        <w:gridCol w:w="50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标识信息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说明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295275" cy="314325"/>
                  <wp:effectExtent l="0" t="0" r="9525" b="9525"/>
                  <wp:docPr id="29" name="图片 1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保护接地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323850" cy="314325"/>
                  <wp:effectExtent l="0" t="0" r="0" b="9525"/>
                  <wp:docPr id="25" name="图片 1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功能接地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314325" cy="314325"/>
                  <wp:effectExtent l="0" t="0" r="9525" b="9525"/>
                  <wp:docPr id="33" name="图片 1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火线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314325" cy="314325"/>
                  <wp:effectExtent l="0" t="0" r="9525" b="9525"/>
                  <wp:docPr id="23" name="图片 1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零线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742950" cy="314325"/>
                  <wp:effectExtent l="0" t="0" r="0" b="9525"/>
                  <wp:docPr id="27" name="图片 1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机械臂最大负荷5kg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drawing>
                <wp:inline distT="0" distB="0" distL="0" distR="0">
                  <wp:extent cx="1405890" cy="489585"/>
                  <wp:effectExtent l="0" t="0" r="3810" b="5715"/>
                  <wp:docPr id="456" name="图片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图片 45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950" cy="49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移动台车时禁止推拉机械臂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drawing>
                <wp:inline distT="0" distB="0" distL="0" distR="0">
                  <wp:extent cx="1440180" cy="751840"/>
                  <wp:effectExtent l="0" t="0" r="7620" b="0"/>
                  <wp:docPr id="463" name="图片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" name="图片 46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禁止用户拆卸电池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drawing>
                <wp:inline distT="0" distB="0" distL="114300" distR="114300">
                  <wp:extent cx="1381125" cy="1295400"/>
                  <wp:effectExtent l="0" t="0" r="9525" b="0"/>
                  <wp:docPr id="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注意电池极性，查看维护手册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  <w:p>
            <w:pPr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备注：UPS改装时直接粘贴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drawing>
                <wp:inline distT="0" distB="0" distL="0" distR="0">
                  <wp:extent cx="1440180" cy="334010"/>
                  <wp:effectExtent l="0" t="0" r="7620" b="8890"/>
                  <wp:docPr id="475" name="图片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" name="图片 475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>
      <w:pPr>
        <w:pStyle w:val="5"/>
        <w:spacing w:before="156" w:after="156"/>
      </w:pPr>
      <w:bookmarkStart w:id="7" w:name="_Toc138255800"/>
      <w:r>
        <w:rPr>
          <w:rFonts w:hint="eastAsia"/>
        </w:rPr>
        <w:t>操作台车</w:t>
      </w:r>
      <w:bookmarkEnd w:id="7"/>
    </w:p>
    <w:p>
      <w:pPr>
        <w:pStyle w:val="6"/>
        <w:spacing w:before="156" w:after="156"/>
      </w:pPr>
      <w:bookmarkStart w:id="8" w:name="_Toc138255801"/>
      <w:r>
        <w:rPr>
          <w:rFonts w:hint="eastAsia"/>
        </w:rPr>
        <w:t>标签粘贴位置</w:t>
      </w:r>
      <w:bookmarkEnd w:id="8"/>
    </w:p>
    <w:tbl>
      <w:tblPr>
        <w:tblStyle w:val="30"/>
        <w:tblW w:w="1150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5753"/>
        <w:gridCol w:w="47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  <w:jc w:val="center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5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标签</w:t>
            </w:r>
          </w:p>
        </w:tc>
        <w:tc>
          <w:tcPr>
            <w:tcW w:w="4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7" w:hRule="atLeast"/>
          <w:jc w:val="center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drawing>
                <wp:inline distT="0" distB="0" distL="0" distR="0">
                  <wp:extent cx="3515995" cy="2586355"/>
                  <wp:effectExtent l="0" t="0" r="8255" b="4445"/>
                  <wp:docPr id="464" name="图片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图片 46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995" cy="258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="156" w:after="156"/>
              <w:ind w:firstLine="44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>
      <w:pPr>
        <w:pStyle w:val="6"/>
        <w:spacing w:before="156" w:after="156"/>
      </w:pPr>
      <w:bookmarkStart w:id="9" w:name="_Toc138255802"/>
      <w:r>
        <w:rPr>
          <w:rFonts w:hint="eastAsia"/>
        </w:rPr>
        <w:t>标识粘贴位置</w:t>
      </w:r>
      <w:bookmarkEnd w:id="9"/>
    </w:p>
    <w:tbl>
      <w:tblPr>
        <w:tblStyle w:val="30"/>
        <w:tblW w:w="1058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2976"/>
        <w:gridCol w:w="2383"/>
        <w:gridCol w:w="4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标识信息</w:t>
            </w:r>
          </w:p>
        </w:tc>
        <w:tc>
          <w:tcPr>
            <w:tcW w:w="2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说明</w:t>
            </w:r>
          </w:p>
        </w:tc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drawing>
                <wp:inline distT="0" distB="0" distL="0" distR="0">
                  <wp:extent cx="1663700" cy="491490"/>
                  <wp:effectExtent l="0" t="0" r="0" b="3810"/>
                  <wp:docPr id="465" name="图片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图片 465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970" cy="50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295275" cy="314325"/>
                  <wp:effectExtent l="0" t="0" r="9525" b="9525"/>
                  <wp:docPr id="466" name="图片 1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图片 1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保护接地</w:t>
            </w:r>
          </w:p>
        </w:tc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323850" cy="314325"/>
                  <wp:effectExtent l="0" t="0" r="0" b="9525"/>
                  <wp:docPr id="467" name="图片 1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" name="图片 1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功能接地</w:t>
            </w:r>
          </w:p>
        </w:tc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314325" cy="314325"/>
                  <wp:effectExtent l="0" t="0" r="9525" b="9525"/>
                  <wp:docPr id="468" name="图片 1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图片 1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火线</w:t>
            </w:r>
          </w:p>
        </w:tc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314325" cy="314325"/>
                  <wp:effectExtent l="0" t="0" r="9525" b="9525"/>
                  <wp:docPr id="469" name="图片 1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图片 1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零线</w:t>
            </w:r>
          </w:p>
        </w:tc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drawing>
                <wp:inline distT="0" distB="0" distL="0" distR="0">
                  <wp:extent cx="1431925" cy="360680"/>
                  <wp:effectExtent l="0" t="0" r="0" b="1270"/>
                  <wp:docPr id="470" name="图片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图片 47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894" cy="37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drawing>
                <wp:inline distT="0" distB="0" distL="0" distR="0">
                  <wp:extent cx="1745615" cy="823595"/>
                  <wp:effectExtent l="0" t="0" r="6985" b="0"/>
                  <wp:docPr id="471" name="图片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" name="图片 47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显示器适配器信息</w:t>
            </w:r>
          </w:p>
        </w:tc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显示器适配器安装支架上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drawing>
                <wp:inline distT="0" distB="0" distL="0" distR="0">
                  <wp:extent cx="1579880" cy="379730"/>
                  <wp:effectExtent l="0" t="0" r="1270" b="1270"/>
                  <wp:docPr id="473" name="图片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" name="图片 47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729" cy="39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</w:pPr>
            <w:r>
              <w:drawing>
                <wp:inline distT="0" distB="0" distL="0" distR="0">
                  <wp:extent cx="1595755" cy="520065"/>
                  <wp:effectExtent l="0" t="0" r="4445" b="0"/>
                  <wp:docPr id="474" name="图片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图片 474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86" cy="55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</w:pPr>
            <w:r>
              <w:drawing>
                <wp:inline distT="0" distB="0" distL="0" distR="0">
                  <wp:extent cx="1442720" cy="549275"/>
                  <wp:effectExtent l="0" t="0" r="5080" b="3175"/>
                  <wp:docPr id="477" name="图片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" name="图片 477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590" cy="57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56" w:after="156"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</w:tbl>
    <w:p>
      <w:pPr>
        <w:pStyle w:val="3"/>
        <w:spacing w:before="312" w:after="312"/>
      </w:pPr>
      <w:bookmarkStart w:id="10" w:name="_Toc138255803"/>
      <w:r>
        <w:rPr>
          <w:rFonts w:hint="eastAsia"/>
        </w:rPr>
        <w:t>标签、标识粘贴要求</w:t>
      </w:r>
      <w:bookmarkEnd w:id="10"/>
    </w:p>
    <w:p>
      <w:pPr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各标签粘贴在其相应位置；</w:t>
      </w:r>
    </w:p>
    <w:p>
      <w:pPr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粘贴应平整、不歪斜、不翘起、标贴表面无损伤、无污染；</w:t>
      </w:r>
    </w:p>
    <w:p>
      <w:pPr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不得多贴或少贴；</w:t>
      </w:r>
    </w:p>
    <w:p>
      <w:pPr>
        <w:pStyle w:val="3"/>
        <w:spacing w:before="312" w:after="312"/>
      </w:pPr>
      <w:bookmarkStart w:id="11" w:name="_Toc138255804"/>
      <w:r>
        <w:rPr>
          <w:rFonts w:hint="eastAsia"/>
        </w:rPr>
        <w:t>标签、标识材质要求</w:t>
      </w:r>
      <w:bookmarkEnd w:id="11"/>
    </w:p>
    <w:p>
      <w:pPr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肖银龙不干胶</w:t>
      </w:r>
    </w:p>
    <w:p>
      <w:pPr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背景哑银</w:t>
      </w:r>
    </w:p>
    <w:p>
      <w:pPr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表面哑膜</w:t>
      </w:r>
    </w:p>
    <w:sectPr>
      <w:headerReference r:id="rId10" w:type="first"/>
      <w:footerReference r:id="rId11" w:type="default"/>
      <w:headerReference r:id="rId9" w:type="even"/>
      <w:pgSz w:w="16838" w:h="11906" w:orient="landscape"/>
      <w:pgMar w:top="1800" w:right="1440" w:bottom="1800" w:left="144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HFyM8yAgAAZ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QizZ1nY&#10;6gfLI3SUx9vVIUDOpHIUpVMC3YkHTF/qU78pcbz/PKeop3+H5S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cXIzzICAABl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  <w:ind w:firstLine="0" w:firstLineChars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5" o:spid="_x0000_s2065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4" o:spid="_x0000_s2064" o:spt="136" type="#_x0000_t136" style="position:absolute;left:0pt;height:195.15pt;width:390.3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AF18B54"/>
    <w:multiLevelType w:val="singleLevel"/>
    <w:tmpl w:val="FAF18B5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837CF9B"/>
    <w:multiLevelType w:val="singleLevel"/>
    <w:tmpl w:val="5837CF9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197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0302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E7F3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29E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57FD7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5E8F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6D46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0185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2DA9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21B1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26F8F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9347E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18CE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B043FE"/>
    <w:rsid w:val="03DC63F8"/>
    <w:rsid w:val="04131FDF"/>
    <w:rsid w:val="043F3A66"/>
    <w:rsid w:val="04D67846"/>
    <w:rsid w:val="06856B77"/>
    <w:rsid w:val="06E7278F"/>
    <w:rsid w:val="07E92F79"/>
    <w:rsid w:val="09D92A65"/>
    <w:rsid w:val="0ADC5ED7"/>
    <w:rsid w:val="0B4631C2"/>
    <w:rsid w:val="0BEC1BCB"/>
    <w:rsid w:val="0CF52B09"/>
    <w:rsid w:val="0E1A7C3E"/>
    <w:rsid w:val="0EBD3ABF"/>
    <w:rsid w:val="0ED3778E"/>
    <w:rsid w:val="0EF05EB5"/>
    <w:rsid w:val="0F530875"/>
    <w:rsid w:val="100B3E1C"/>
    <w:rsid w:val="112A7F73"/>
    <w:rsid w:val="11B03683"/>
    <w:rsid w:val="12492574"/>
    <w:rsid w:val="147358E2"/>
    <w:rsid w:val="15546D93"/>
    <w:rsid w:val="15860D44"/>
    <w:rsid w:val="16444FD4"/>
    <w:rsid w:val="16DA6D81"/>
    <w:rsid w:val="17061C3C"/>
    <w:rsid w:val="170D1A26"/>
    <w:rsid w:val="17533492"/>
    <w:rsid w:val="17E064BA"/>
    <w:rsid w:val="18207442"/>
    <w:rsid w:val="195D779A"/>
    <w:rsid w:val="19CE2367"/>
    <w:rsid w:val="1A56599C"/>
    <w:rsid w:val="1B0D4E3F"/>
    <w:rsid w:val="1B60064E"/>
    <w:rsid w:val="1BA12780"/>
    <w:rsid w:val="1C1F1D17"/>
    <w:rsid w:val="1CF51B03"/>
    <w:rsid w:val="1D2B23D8"/>
    <w:rsid w:val="1D2C1698"/>
    <w:rsid w:val="1E9A612C"/>
    <w:rsid w:val="1ED124BE"/>
    <w:rsid w:val="1EFA772E"/>
    <w:rsid w:val="1FBE057A"/>
    <w:rsid w:val="21545C20"/>
    <w:rsid w:val="21D004E4"/>
    <w:rsid w:val="22823E1A"/>
    <w:rsid w:val="230065FE"/>
    <w:rsid w:val="232B59CB"/>
    <w:rsid w:val="25B30F55"/>
    <w:rsid w:val="276B3981"/>
    <w:rsid w:val="27B73B37"/>
    <w:rsid w:val="27D43BB9"/>
    <w:rsid w:val="2909158E"/>
    <w:rsid w:val="292A1305"/>
    <w:rsid w:val="294214DD"/>
    <w:rsid w:val="2AA04527"/>
    <w:rsid w:val="2B1E5127"/>
    <w:rsid w:val="2B760253"/>
    <w:rsid w:val="2D4A4C7D"/>
    <w:rsid w:val="2E3D4C24"/>
    <w:rsid w:val="2F1E27F3"/>
    <w:rsid w:val="2FD15513"/>
    <w:rsid w:val="309A756F"/>
    <w:rsid w:val="30BC0CD3"/>
    <w:rsid w:val="322B5BEC"/>
    <w:rsid w:val="33D06177"/>
    <w:rsid w:val="344508F2"/>
    <w:rsid w:val="349F0FC8"/>
    <w:rsid w:val="35E75AF2"/>
    <w:rsid w:val="37224F86"/>
    <w:rsid w:val="3836540A"/>
    <w:rsid w:val="386A5A33"/>
    <w:rsid w:val="387F4B11"/>
    <w:rsid w:val="3BB3532F"/>
    <w:rsid w:val="3C3F147D"/>
    <w:rsid w:val="3C4B2882"/>
    <w:rsid w:val="3C8816C0"/>
    <w:rsid w:val="3DFE2CB5"/>
    <w:rsid w:val="3E9D1D09"/>
    <w:rsid w:val="3FB3529B"/>
    <w:rsid w:val="40CB0B39"/>
    <w:rsid w:val="41891085"/>
    <w:rsid w:val="425B719E"/>
    <w:rsid w:val="43E71F4F"/>
    <w:rsid w:val="45117AF5"/>
    <w:rsid w:val="45170D3A"/>
    <w:rsid w:val="47E84285"/>
    <w:rsid w:val="48004C90"/>
    <w:rsid w:val="480B364C"/>
    <w:rsid w:val="481371EF"/>
    <w:rsid w:val="485650FC"/>
    <w:rsid w:val="48BC5793"/>
    <w:rsid w:val="49524681"/>
    <w:rsid w:val="496D44C6"/>
    <w:rsid w:val="4A3F10B1"/>
    <w:rsid w:val="4AAA4F87"/>
    <w:rsid w:val="4AD53E5C"/>
    <w:rsid w:val="4B17743D"/>
    <w:rsid w:val="4B6D6660"/>
    <w:rsid w:val="4B75346B"/>
    <w:rsid w:val="4BD930E9"/>
    <w:rsid w:val="4CE866A9"/>
    <w:rsid w:val="4F7F7920"/>
    <w:rsid w:val="52757EA0"/>
    <w:rsid w:val="53B92F8C"/>
    <w:rsid w:val="54D56EB2"/>
    <w:rsid w:val="552D5FC7"/>
    <w:rsid w:val="555D5A36"/>
    <w:rsid w:val="55D07D6A"/>
    <w:rsid w:val="575D6DC2"/>
    <w:rsid w:val="59232C8A"/>
    <w:rsid w:val="59A37F4C"/>
    <w:rsid w:val="5C5A6B32"/>
    <w:rsid w:val="5CA0598D"/>
    <w:rsid w:val="5CAC2E4F"/>
    <w:rsid w:val="5D300BFF"/>
    <w:rsid w:val="5E054FAF"/>
    <w:rsid w:val="5E544683"/>
    <w:rsid w:val="5E644210"/>
    <w:rsid w:val="5F0F25A4"/>
    <w:rsid w:val="609F0100"/>
    <w:rsid w:val="60F64126"/>
    <w:rsid w:val="61AB4343"/>
    <w:rsid w:val="61AC32DF"/>
    <w:rsid w:val="63E62346"/>
    <w:rsid w:val="63F456DA"/>
    <w:rsid w:val="66336C28"/>
    <w:rsid w:val="6636079B"/>
    <w:rsid w:val="667B3190"/>
    <w:rsid w:val="6799085A"/>
    <w:rsid w:val="67EA2209"/>
    <w:rsid w:val="68251C0A"/>
    <w:rsid w:val="683D4175"/>
    <w:rsid w:val="69432E8E"/>
    <w:rsid w:val="69BD3313"/>
    <w:rsid w:val="6B5E4320"/>
    <w:rsid w:val="6BF52DE2"/>
    <w:rsid w:val="6C8D7C6A"/>
    <w:rsid w:val="6D435197"/>
    <w:rsid w:val="6D9A3E47"/>
    <w:rsid w:val="6DCF13C6"/>
    <w:rsid w:val="6E3119D3"/>
    <w:rsid w:val="6FDC37CD"/>
    <w:rsid w:val="7051533B"/>
    <w:rsid w:val="710B295D"/>
    <w:rsid w:val="72E64D28"/>
    <w:rsid w:val="72F0371C"/>
    <w:rsid w:val="739D5743"/>
    <w:rsid w:val="74FD53DF"/>
    <w:rsid w:val="75207F81"/>
    <w:rsid w:val="754772A6"/>
    <w:rsid w:val="76E0667F"/>
    <w:rsid w:val="770911CB"/>
    <w:rsid w:val="796D491D"/>
    <w:rsid w:val="79CE68A4"/>
    <w:rsid w:val="79F553AF"/>
    <w:rsid w:val="7AD608D3"/>
    <w:rsid w:val="7B917813"/>
    <w:rsid w:val="7BEF3582"/>
    <w:rsid w:val="7EC7509D"/>
    <w:rsid w:val="7F1619AA"/>
    <w:rsid w:val="7F4D1CA1"/>
    <w:rsid w:val="7F5F479F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="50" w:beforeLines="50" w:after="50" w:afterLines="50" w:line="360" w:lineRule="auto"/>
      <w:ind w:firstLine="420" w:firstLineChars="200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firstLine="0" w:firstLineChars="0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0" w:firstLine="0" w:firstLineChars="0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/>
      <w:ind w:left="0" w:firstLine="0" w:firstLineChars="0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qFormat/>
    <w:uiPriority w:val="0"/>
    <w:pPr>
      <w:widowControl w:val="0"/>
      <w:spacing w:after="120" w:line="360" w:lineRule="auto"/>
      <w:ind w:left="1440" w:leftChars="700" w:right="700" w:rightChars="70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字符"/>
    <w:basedOn w:val="32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字符"/>
    <w:basedOn w:val="32"/>
    <w:link w:val="15"/>
    <w:qFormat/>
    <w:uiPriority w:val="99"/>
    <w:rPr>
      <w:kern w:val="2"/>
    </w:rPr>
  </w:style>
  <w:style w:type="character" w:customStyle="1" w:styleId="40">
    <w:name w:val="批注主题 字符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字符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字符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6" Type="http://schemas.openxmlformats.org/officeDocument/2006/relationships/fontTable" Target="fontTable.xml"/><Relationship Id="rId45" Type="http://schemas.openxmlformats.org/officeDocument/2006/relationships/customXml" Target="../customXml/item2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0.png"/><Relationship Id="rId41" Type="http://schemas.openxmlformats.org/officeDocument/2006/relationships/image" Target="media/image29.png"/><Relationship Id="rId40" Type="http://schemas.openxmlformats.org/officeDocument/2006/relationships/image" Target="media/image28.png"/><Relationship Id="rId4" Type="http://schemas.openxmlformats.org/officeDocument/2006/relationships/endnotes" Target="endnotes.xml"/><Relationship Id="rId39" Type="http://schemas.openxmlformats.org/officeDocument/2006/relationships/image" Target="media/image27.png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2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65"/>
    <customShpInfo spid="_x0000_s2064"/>
    <customShpInfo spid="_x0000_s2063"/>
    <customShpInfo spid="_x0000_s2062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E54EAF-C38F-42A6-A3D9-E767435E18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18</Pages>
  <Words>278</Words>
  <Characters>1587</Characters>
  <Lines>13</Lines>
  <Paragraphs>3</Paragraphs>
  <TotalTime>1</TotalTime>
  <ScaleCrop>false</ScaleCrop>
  <LinksUpToDate>false</LinksUpToDate>
  <CharactersWithSpaces>1862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2022-03-04T05:57:00Z</cp:lastPrinted>
  <dcterms:modified xsi:type="dcterms:W3CDTF">2023-07-20T06:45:27Z</dcterms:modified>
  <dc:title>二、项目开发计划</dc:title>
  <cp:revision>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B9BEC18E0EC0480B924625BA56A31515</vt:lpwstr>
  </property>
</Properties>
</file>